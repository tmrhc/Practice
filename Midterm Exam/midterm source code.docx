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Home.aspx: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 Finder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="http://code.jquery.com/jquery-1.9.1.min.js"&gt;&lt;/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data-add-back-btn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inline"/&gt;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Gift Finder 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Signup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 ASE Hackathon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40692" w:rsidRDefault="00540692"/>
    <w:p w:rsidR="008B1E9E" w:rsidRDefault="008B1E9E"/>
    <w:p w:rsidR="008B1E9E" w:rsidRDefault="008B1E9E"/>
    <w:p w:rsidR="008B1E9E" w:rsidRDefault="008B1E9E"/>
    <w:p w:rsidR="008B1E9E" w:rsidRDefault="008B1E9E"/>
    <w:p w:rsidR="008B1E9E" w:rsidRDefault="008B1E9E"/>
    <w:p w:rsidR="008B1E9E" w:rsidRDefault="008B1E9E"/>
    <w:p w:rsidR="008B1E9E" w:rsidRDefault="008B1E9E"/>
    <w:p w:rsidR="008B1E9E" w:rsidRDefault="008B1E9E"/>
    <w:p w:rsidR="008B1E9E" w:rsidRDefault="008B1E9E">
      <w:r>
        <w:rPr>
          <w:b/>
        </w:rPr>
        <w:lastRenderedPageBreak/>
        <w:t>Login.aspx: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 Finder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="http://code.jquery.com/jquery-1.9.1.min.js"&gt;&lt;/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Gift Finder UserLogin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data-icon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"loginusername"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Name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="txtLoginusername"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="loginpassword"&gt;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="btnLogin_Click"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="lblSuccess2"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'Engravers MT'"&gt;&lt;/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 ASE Hackathon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/>
    <w:p w:rsidR="008B1E9E" w:rsidRDefault="008B1E9E">
      <w:pPr>
        <w:rPr>
          <w:b/>
        </w:rPr>
      </w:pPr>
    </w:p>
    <w:p w:rsidR="008B1E9E" w:rsidRDefault="008B1E9E">
      <w:pPr>
        <w:rPr>
          <w:b/>
        </w:rPr>
      </w:pPr>
    </w:p>
    <w:p w:rsidR="008B1E9E" w:rsidRDefault="008B1E9E">
      <w:pPr>
        <w:rPr>
          <w:b/>
        </w:rPr>
      </w:pPr>
    </w:p>
    <w:p w:rsidR="008B1E9E" w:rsidRDefault="008B1E9E">
      <w:r>
        <w:rPr>
          <w:b/>
        </w:rPr>
        <w:t>Login.aspx.cs: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btnLogin_Click(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(txtLoginusername.Text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txtpassword.Text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Home.aspx"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string cs = ConfigurationManager.ConnectionStrings["csGiftfinder"].ConnectionString;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SqlConnection con = new SqlConnection(cs);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SqlCommand cmd = new SqlCommand();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cmd.Connection = con;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cmd.CommandText = "Select Signuppassword From Signup where Signupusername ='" + txtLoginusername.Text + "'";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con.Open();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SqlDataReader dr = cmd.ExecuteReader();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(!dr.Read() || dr["Signuppassword"].ToString() != txtpassword.Text)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con.Close();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lblSuccess2.Text = "Invalid credentials";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con.Close();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lblSuccess2.Text = "Login Successful";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Signup.aspx: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!DOCTYPE html&gt;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 Finder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="http://code.jquery.com/jquery-1.9.1.min.js"&gt;&lt;/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data-icon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Gift Finder User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"Signupfirstname"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Name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="txtSignupfirstname"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="Signuplastname"&gt;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Name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="txtSignuplastname"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="Signupusernamename"&gt;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Name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="txtSignupusername"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="Signupemail"&gt;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Address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="txtSignupemail"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="Signuppassword"&gt;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="txtSignuppassword"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="Singup"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="btnSignup_Click"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'Engravers MT'"&gt;&lt;/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 ASE Hackathon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Signup.aspx.cs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Signup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btnSignup_Click(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"csGiftfinder"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Signup(Signupfirstname,Signuplastname,Signupemail,Signupusername,Signuppassword)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txtSignupfirstname.Text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txtSignuplastname.Text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txtSignupemail.Text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txtSignupusername.Text+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txtSignuppassword.Text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cmd1.ExecuteNonQuery();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cmd1.Dispose();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lblSuccess.Text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"Registration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1E9E" w:rsidRDefault="008B1E9E" w:rsidP="008B1E9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Userhome.aspx: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Home.aspx.cs"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="User_Home"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!DOCTYPE html&gt;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 Finder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="http://code.jquery.com/jquery-1.9.1.min.js"&gt;&lt;/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="userhome"&gt;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inline"/&gt;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Gift Finder User Home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="createevents.aspx"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a Event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="invitefriends.cshtml"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Invite Friends to Event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="Wishlist.aspx"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Wish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 ASE Hackathon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>Create Events.aspx: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="Createevents.aspx.cs"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="Createevents"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Event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="styles/main.css"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&lt;!--The following script tag downloads a font from the Adobe Edge Web Fonts server for use within the web page. We recommend that you do not modify it.--&gt;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__adobewebfontsappname__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"dreamweaver"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="http://use.edgefonts.net/source-sans-pro:n2,n6:default.js"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Home.aspx"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data-iconpos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 Event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 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"eventname"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 Name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="txteventname"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"eventaddress"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 Address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="txteventaddress"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"eventdetails"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 Details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="txteventdetails"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="btnaddevent_Click"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="lblSuccess1"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'Engravers MT'"&gt;&lt;/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 events.aspx.cs: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Createevents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btnaddevent_Click(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"csGiftfinder"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Events(Eventname,Eventaddress,Eventdetails)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txteventname.Text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txteventaddress.Text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txteventdetails.Text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cmd1.ExecuteNonQuery();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cmd1.Dispose();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lblSuccess1.Text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"Events added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Email Intivations: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Invite friends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="styles/main.css"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&lt;!--The following script tag downloads a font from the Adobe Edge Web Fonts server for use within the web page. We recommend that you do not modify it.--&gt;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__adobewebfontsappname__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"dreamweaver"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="http://use.edgefonts.net/source-sans-pro:n2,n6:default.js"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inline"/&gt;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Invite Guests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="wrapper"&gt;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 Invitation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 Invitation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="Invitefriendsprocess.cshtml"&gt;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Guest's Name: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="guestname"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Guest's Email Address: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="guestemail"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Event 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="guestinvite"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ASE Hackathon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Invite friends process: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 = Request[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guestemail = Request[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guestinvite = Request[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"guestinvite"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debuggingFlag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WebMail helper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.SmtpServer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"pro.turbo-smtp.com"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.SmtpPort = 25;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"tejkiranmeka@gmail.com"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.Password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"pg5ohWEh"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"Giftfinder@gmail.com"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email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.Send(to: guestemail,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subject: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"Event Notification from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guestname,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body: guestinvite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)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errorMessage = ex.Message;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="styles/main.css"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&lt;!--The following script tag downloads a font from the Adobe Edge Web Fonts server for use within the web page. We recommend that you do not modify it.--&gt;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__adobewebfontsappname__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"dreamweaver"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="http://use.edgefonts.net/source-sans-pro:n2,n6:default.js"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inline"/&gt;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Invite Guests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Notfication Sent Successfully to,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 email message has been sent to Guest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regarding the Event: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guestinvite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email was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(debuggingFlag){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 following error was reported: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ASE Hackathon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Wishlist.aspx: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="Wishlist.aspx.cs"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="Wishlist"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Event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="styles/main.css"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&lt;!--The following script tag downloads a font from the Adobe Edge Web Fonts server for use within the web page. We recommend that you do not modify it.--&gt;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__adobewebfontsappname__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"dreamweaver"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="http://use.edgefonts.net/source-sans-pro:n2,n6:default.js"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Home.aspx"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data-iconpos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 Event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data-theme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 contain"&gt;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"eventname"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Wish an Item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="txtwishlist"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="btnadditem_Click"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="lblSuccess3"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'Engravers MT'"&gt;&lt;/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wishlist.aspx.cs: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Wishlist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"csGiftfinder"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wishlist(Wishlistitem)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txtwishlist.Text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cmd1.ExecuteNonQuery();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cmd1.Dispose();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lblSuccess3.Text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"Wish List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E9E" w:rsidRDefault="008B1E9E" w:rsidP="008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0B63D4" w:rsidRDefault="000B63D4" w:rsidP="008B1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Login and registration service: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System.Web.Services;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WebService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(Namespace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(ConformsTo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WsiProfiles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.BasicProfile1_1)]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allow this Web Service to be called from script, using ASP.NET AJAX, uncomment the following line. 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[System.Web.Script.Services.ScriptService]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WebService () {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//Uncomment the following line if using designed components 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//InitializeComponent(); 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//Connection String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"csGiftfinder"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Sqlconnection object and establishing connection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Signup(Signupfirstname,Signuplastname,Signupemail, Signupusername, Signuppassword)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firstname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lastname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cmd1.ExecuteNonQuery();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cmd1.Dispose();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"Registration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//Connection String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"csGiftfinder"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Sqlconnection object and establishing connection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con;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Signuppassword From Signup where Signupusername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cmd.ExecuteReader();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(!dr.Read() ||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"Signuppassword"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 != password)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3D4" w:rsidRDefault="000B63D4" w:rsidP="000B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3D4" w:rsidRDefault="000B63D4" w:rsidP="000B63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color w:val="000000"/>
          <w:sz w:val="19"/>
          <w:szCs w:val="19"/>
        </w:rPr>
      </w:pPr>
    </w:p>
    <w:p w:rsidR="008B1E9E" w:rsidRDefault="008B1E9E" w:rsidP="008B1E9E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8B1E9E" w:rsidRPr="008B1E9E" w:rsidRDefault="008B1E9E" w:rsidP="008B1E9E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8B1E9E" w:rsidRDefault="008B1E9E"/>
    <w:p w:rsidR="008B1E9E" w:rsidRDefault="008B1E9E"/>
    <w:sectPr w:rsidR="008B1E9E" w:rsidSect="00D73E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compat/>
  <w:rsids>
    <w:rsidRoot w:val="000B63D4"/>
    <w:rsid w:val="000B63D4"/>
    <w:rsid w:val="003E47EA"/>
    <w:rsid w:val="00540692"/>
    <w:rsid w:val="008B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kiran\Desktop\source%20co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source code</Template>
  <TotalTime>1</TotalTime>
  <Pages>16</Pages>
  <Words>2982</Words>
  <Characters>16999</Characters>
  <Application>Microsoft Office Word</Application>
  <DocSecurity>0</DocSecurity>
  <Lines>141</Lines>
  <Paragraphs>39</Paragraphs>
  <ScaleCrop>false</ScaleCrop>
  <Company/>
  <LinksUpToDate>false</LinksUpToDate>
  <CharactersWithSpaces>19942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 kiran meka</dc:creator>
  <cp:lastModifiedBy>tej kiran meka</cp:lastModifiedBy>
  <cp:revision>1</cp:revision>
  <dcterms:created xsi:type="dcterms:W3CDTF">2013-11-04T21:09:00Z</dcterms:created>
  <dcterms:modified xsi:type="dcterms:W3CDTF">2013-11-04T21:10:00Z</dcterms:modified>
</cp:coreProperties>
</file>